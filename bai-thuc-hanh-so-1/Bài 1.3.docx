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536559EA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31CB43F9" w14:textId="4437AF17" w:rsidR="00523479" w:rsidRPr="00906BEE" w:rsidRDefault="002C703B" w:rsidP="00523479">
            <w:pPr>
              <w:pStyle w:val="Initials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744E976" wp14:editId="54EB995E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-430530</wp:posOffset>
                  </wp:positionV>
                  <wp:extent cx="1705216" cy="1705216"/>
                  <wp:effectExtent l="0" t="0" r="9525" b="9525"/>
                  <wp:wrapNone/>
                  <wp:docPr id="7" name="Picture 7" descr="A person in a green shi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erson in a green shirt&#10;&#10;Description automatically generated with medium confidenc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698" cy="1705698"/>
                          </a:xfrm>
                          <a:prstGeom prst="flowChartConnector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D0F1433" wp14:editId="5686D8D8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BE3A196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5DFB7D19" w14:textId="0642B8A4" w:rsidR="00A50939" w:rsidRPr="00800391" w:rsidRDefault="00800391" w:rsidP="007569C1">
            <w:pPr>
              <w:pStyle w:val="Heading3"/>
              <w:rPr>
                <w:rFonts w:ascii="Tahoma" w:hAnsi="Tahoma" w:cs="Tahoma"/>
                <w:b/>
                <w:bCs/>
              </w:rPr>
            </w:pPr>
            <w:r w:rsidRPr="00800391">
              <w:rPr>
                <w:rFonts w:ascii="Tahoma" w:hAnsi="Tahoma" w:cs="Tahoma"/>
                <w:b/>
                <w:bCs/>
              </w:rPr>
              <w:t>mục tiêu nghề nghiệp</w:t>
            </w:r>
          </w:p>
          <w:p w14:paraId="230F03AC" w14:textId="6B8CA2AA" w:rsidR="002C2CDD" w:rsidRPr="00800391" w:rsidRDefault="00800391" w:rsidP="00800391">
            <w:pPr>
              <w:rPr>
                <w:rFonts w:ascii="Cambria" w:hAnsi="Cambria"/>
              </w:rPr>
            </w:pP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mu</w:t>
            </w:r>
            <w:r>
              <w:rPr>
                <w:rFonts w:ascii="Cambria" w:hAnsi="Cambria"/>
              </w:rPr>
              <w:t>ốn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trở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thành</w:t>
            </w:r>
            <w:proofErr w:type="spellEnd"/>
            <w:r>
              <w:rPr>
                <w:rFonts w:ascii="Cambria" w:hAnsi="Cambria"/>
              </w:rPr>
              <w:t xml:space="preserve"> PM lead team 10 </w:t>
            </w:r>
            <w:proofErr w:type="spellStart"/>
            <w:r>
              <w:rPr>
                <w:rFonts w:ascii="Cambria" w:hAnsi="Cambria"/>
              </w:rPr>
              <w:t>nhân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sự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để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nâng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cấp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các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sản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phẩm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chạy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nhanh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và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ổn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định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hơn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cho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công</w:t>
            </w:r>
            <w:proofErr w:type="spellEnd"/>
            <w:r>
              <w:rPr>
                <w:rFonts w:ascii="Cambria" w:hAnsi="Cambria"/>
              </w:rPr>
              <w:t xml:space="preserve"> ty. </w:t>
            </w:r>
            <w:proofErr w:type="spellStart"/>
            <w:r>
              <w:rPr>
                <w:rFonts w:ascii="Cambria" w:hAnsi="Cambria"/>
              </w:rPr>
              <w:t>Ngoài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ra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tôi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còn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mong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muốn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được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làm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trong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một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môi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trường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chuyên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nghiệp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đồng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nghiệp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hòa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đồng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phúc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lợi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tốt</w:t>
            </w:r>
            <w:proofErr w:type="spellEnd"/>
            <w:r>
              <w:rPr>
                <w:rFonts w:ascii="Cambria" w:hAnsi="Cambria"/>
              </w:rPr>
              <w:t>.</w:t>
            </w:r>
          </w:p>
          <w:p w14:paraId="120C96BC" w14:textId="07A05414" w:rsidR="002C2CDD" w:rsidRPr="00800391" w:rsidRDefault="00800391" w:rsidP="007569C1">
            <w:pPr>
              <w:pStyle w:val="Heading3"/>
              <w:rPr>
                <w:rFonts w:ascii="Tahoma" w:hAnsi="Tahoma" w:cs="Tahoma"/>
                <w:b/>
                <w:bCs/>
              </w:rPr>
            </w:pPr>
            <w:r w:rsidRPr="00800391">
              <w:rPr>
                <w:rFonts w:ascii="Tahoma" w:hAnsi="Tahoma" w:cs="Tahoma"/>
                <w:b/>
                <w:bCs/>
              </w:rPr>
              <w:t>kỹ năng</w:t>
            </w:r>
          </w:p>
          <w:p w14:paraId="10B2028A" w14:textId="5EBA9BF9" w:rsidR="00741125" w:rsidRDefault="00F23EEF" w:rsidP="00741125">
            <w:pPr>
              <w:rPr>
                <w:noProof/>
              </w:rPr>
            </w:pPr>
            <w:r>
              <w:rPr>
                <w:noProof/>
              </w:rPr>
              <w:t>Javascipt</w:t>
            </w:r>
          </w:p>
          <w:p w14:paraId="5D10B94C" w14:textId="77777777" w:rsidR="00F23EEF" w:rsidRDefault="00475698" w:rsidP="00741125">
            <w:pPr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∎</m:t>
                </m:r>
                <m:r>
                  <w:rPr>
                    <w:rFonts w:ascii="Cambria Math" w:hAnsi="Cambria Math"/>
                    <w:noProof/>
                  </w:rPr>
                  <m:t>∎∎∎∎∎∎∎∎∎∎∎</m:t>
                </m:r>
                <m:r>
                  <w:rPr>
                    <w:rFonts w:ascii="Cambria Math" w:hAnsi="Cambria Math"/>
                    <w:noProof/>
                    <w:color w:val="000000" w:themeColor="text1"/>
                  </w:rPr>
                  <m:t>∎</m:t>
                </m:r>
                <m:r>
                  <w:rPr>
                    <w:rFonts w:ascii="Cambria Math" w:hAnsi="Cambria Math"/>
                    <w:noProof/>
                    <w:color w:val="000000" w:themeColor="text1"/>
                  </w:rPr>
                  <m:t>∎</m:t>
                </m:r>
                <m:r>
                  <w:rPr>
                    <w:rFonts w:ascii="Cambria Math" w:hAnsi="Cambria Math"/>
                    <w:noProof/>
                    <w:color w:val="D9D9D9" w:themeColor="background1" w:themeShade="D9"/>
                  </w:rPr>
                  <m:t>∎∎∎∎∎∎</m:t>
                </m:r>
              </m:oMath>
            </m:oMathPara>
          </w:p>
          <w:p w14:paraId="65A17658" w14:textId="77777777" w:rsidR="00F23EEF" w:rsidRDefault="00F23EEF" w:rsidP="00F23EEF">
            <w:pPr>
              <w:rPr>
                <w:noProof/>
              </w:rPr>
            </w:pPr>
            <w:r>
              <w:rPr>
                <w:noProof/>
              </w:rPr>
              <w:t>Node js</w:t>
            </w:r>
          </w:p>
          <w:p w14:paraId="7E45F0B9" w14:textId="77777777" w:rsidR="00F23EEF" w:rsidRDefault="00F23EEF" w:rsidP="00F23EEF">
            <w:pPr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∎∎∎∎∎∎∎∎∎∎∎∎</m:t>
                </m:r>
                <m:r>
                  <w:rPr>
                    <w:rFonts w:ascii="Cambria Math" w:hAnsi="Cambria Math"/>
                    <w:noProof/>
                    <w:color w:val="000000" w:themeColor="text1"/>
                  </w:rPr>
                  <m:t>∎</m:t>
                </m:r>
                <m:r>
                  <w:rPr>
                    <w:rFonts w:ascii="Cambria Math" w:hAnsi="Cambria Math"/>
                    <w:noProof/>
                    <w:color w:val="D9D9D9" w:themeColor="background1" w:themeShade="D9"/>
                  </w:rPr>
                  <m:t>∎∎∎∎∎∎∎</m:t>
                </m:r>
              </m:oMath>
            </m:oMathPara>
          </w:p>
          <w:p w14:paraId="3DFE773B" w14:textId="5F6A0D85" w:rsidR="001C222C" w:rsidRDefault="001C222C" w:rsidP="001C222C">
            <w:pPr>
              <w:rPr>
                <w:noProof/>
              </w:rPr>
            </w:pPr>
            <w:r>
              <w:rPr>
                <w:noProof/>
              </w:rPr>
              <w:t>React</w:t>
            </w:r>
          </w:p>
          <w:p w14:paraId="6630F483" w14:textId="77777777" w:rsidR="001C222C" w:rsidRDefault="001C222C" w:rsidP="001C222C">
            <w:pPr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∎∎∎∎∎∎∎∎∎</m:t>
                </m:r>
                <m:r>
                  <w:rPr>
                    <w:rFonts w:ascii="Cambria Math" w:hAnsi="Cambria Math"/>
                    <w:noProof/>
                    <w:color w:val="000000" w:themeColor="text1"/>
                  </w:rPr>
                  <m:t>∎</m:t>
                </m:r>
                <m:r>
                  <w:rPr>
                    <w:rFonts w:ascii="Cambria Math" w:hAnsi="Cambria Math"/>
                    <w:noProof/>
                    <w:color w:val="D9D9D9" w:themeColor="background1" w:themeShade="D9"/>
                  </w:rPr>
                  <m:t>∎∎∎</m:t>
                </m:r>
                <m:r>
                  <w:rPr>
                    <w:rFonts w:ascii="Cambria Math" w:hAnsi="Cambria Math"/>
                    <w:noProof/>
                    <w:color w:val="D9D9D9" w:themeColor="background1" w:themeShade="D9"/>
                  </w:rPr>
                  <m:t>∎∎∎∎∎∎∎</m:t>
                </m:r>
              </m:oMath>
            </m:oMathPara>
          </w:p>
          <w:p w14:paraId="7F213CDF" w14:textId="4285B3B2" w:rsidR="001C222C" w:rsidRPr="00192877" w:rsidRDefault="00192877" w:rsidP="001C222C">
            <w:pPr>
              <w:rPr>
                <w:rFonts w:ascii="Cambria" w:hAnsi="Cambria"/>
                <w:noProof/>
              </w:rPr>
            </w:pPr>
            <w:r>
              <w:rPr>
                <w:noProof/>
              </w:rPr>
              <w:t>Jqu</w:t>
            </w:r>
            <w:r>
              <w:rPr>
                <w:rFonts w:ascii="Cambria" w:hAnsi="Cambria"/>
                <w:noProof/>
              </w:rPr>
              <w:t>ery</w:t>
            </w:r>
          </w:p>
          <w:p w14:paraId="39293DCF" w14:textId="77777777" w:rsidR="001C222C" w:rsidRDefault="001C222C" w:rsidP="001C222C">
            <w:pPr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∎∎∎∎∎∎∎∎∎∎</m:t>
                </m:r>
                <m:r>
                  <w:rPr>
                    <w:rFonts w:ascii="Cambria Math" w:hAnsi="Cambria Math"/>
                    <w:noProof/>
                    <w:color w:val="D9D9D9" w:themeColor="background1" w:themeShade="D9"/>
                  </w:rPr>
                  <m:t>∎∎∎</m:t>
                </m:r>
                <m:r>
                  <w:rPr>
                    <w:rFonts w:ascii="Cambria Math" w:hAnsi="Cambria Math"/>
                    <w:noProof/>
                    <w:color w:val="D9D9D9" w:themeColor="background1" w:themeShade="D9"/>
                  </w:rPr>
                  <m:t>∎∎∎∎∎∎∎</m:t>
                </m:r>
              </m:oMath>
            </m:oMathPara>
          </w:p>
          <w:p w14:paraId="4D1E0225" w14:textId="29271868" w:rsidR="00475698" w:rsidRDefault="00475698" w:rsidP="00741125">
            <w:pPr>
              <w:rPr>
                <w:rFonts w:ascii="Cambria" w:hAnsi="Cambria"/>
                <w:noProof/>
              </w:rPr>
            </w:pPr>
            <w:r>
              <w:rPr>
                <w:noProof/>
              </w:rPr>
              <w:t>Vu</w:t>
            </w:r>
            <w:r>
              <w:rPr>
                <w:rFonts w:ascii="Cambria" w:hAnsi="Cambria"/>
                <w:noProof/>
              </w:rPr>
              <w:t>ejs</w:t>
            </w:r>
          </w:p>
          <w:p w14:paraId="5ECAE115" w14:textId="3CA26032" w:rsidR="00475698" w:rsidRDefault="00475698" w:rsidP="00741125">
            <w:pPr>
              <w:rPr>
                <w:rFonts w:ascii="Cambria" w:hAnsi="Cambr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∎∎∎∎∎∎∎∎∎∎∎∎</m:t>
                </m:r>
                <m:r>
                  <w:rPr>
                    <w:rFonts w:ascii="Cambria Math" w:hAnsi="Cambria Math"/>
                    <w:noProof/>
                    <w:color w:val="000000" w:themeColor="text1"/>
                  </w:rPr>
                  <m:t>∎</m:t>
                </m:r>
                <m:r>
                  <w:rPr>
                    <w:rFonts w:ascii="Cambria Math" w:hAnsi="Cambria Math"/>
                    <w:noProof/>
                    <w:color w:val="D9D9D9" w:themeColor="background1" w:themeShade="D9"/>
                  </w:rPr>
                  <m:t>∎∎∎∎∎∎∎</m:t>
                </m:r>
              </m:oMath>
            </m:oMathPara>
          </w:p>
          <w:p w14:paraId="1F3B34D8" w14:textId="77777777" w:rsidR="00475698" w:rsidRDefault="00475698" w:rsidP="00741125">
            <w:pPr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PHP</w:t>
            </w:r>
          </w:p>
          <w:p w14:paraId="34041EEC" w14:textId="6AB87088" w:rsidR="00475698" w:rsidRDefault="00475698" w:rsidP="00475698">
            <w:pPr>
              <w:rPr>
                <w:rFonts w:ascii="Cambria" w:hAnsi="Cambr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∎∎∎∎∎∎∎∎∎∎∎∎</m:t>
                </m:r>
                <m:r>
                  <w:rPr>
                    <w:rFonts w:ascii="Cambria Math" w:hAnsi="Cambria Math"/>
                    <w:noProof/>
                    <w:color w:val="000000" w:themeColor="text1"/>
                  </w:rPr>
                  <m:t>∎</m:t>
                </m:r>
                <m:r>
                  <w:rPr>
                    <w:rFonts w:ascii="Cambria Math" w:hAnsi="Cambria Math"/>
                    <w:noProof/>
                  </w:rPr>
                  <m:t>∎∎</m:t>
                </m:r>
                <m:r>
                  <w:rPr>
                    <w:rFonts w:ascii="Cambria Math" w:hAnsi="Cambria Math"/>
                    <w:noProof/>
                    <w:color w:val="D9D9D9" w:themeColor="background1" w:themeShade="D9"/>
                  </w:rPr>
                  <m:t>∎∎∎∎∎</m:t>
                </m:r>
              </m:oMath>
            </m:oMathPara>
          </w:p>
          <w:p w14:paraId="632784CD" w14:textId="77777777" w:rsidR="00475698" w:rsidRDefault="00475698" w:rsidP="00741125">
            <w:pPr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Tiếng Anh</w:t>
            </w:r>
          </w:p>
          <w:p w14:paraId="6CBB5BAA" w14:textId="77777777" w:rsidR="00475698" w:rsidRDefault="00475698" w:rsidP="00475698">
            <w:pPr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∎∎∎∎∎∎∎∎∎∎∎∎</m:t>
                </m:r>
                <m:r>
                  <w:rPr>
                    <w:rFonts w:ascii="Cambria Math" w:hAnsi="Cambria Math"/>
                    <w:noProof/>
                    <w:color w:val="000000" w:themeColor="text1"/>
                  </w:rPr>
                  <m:t>∎∎∎∎</m:t>
                </m:r>
                <m:r>
                  <w:rPr>
                    <w:rFonts w:ascii="Cambria Math" w:hAnsi="Cambria Math"/>
                    <w:noProof/>
                    <w:color w:val="D9D9D9" w:themeColor="background1" w:themeShade="D9"/>
                  </w:rPr>
                  <m:t>∎∎∎∎</m:t>
                </m:r>
              </m:oMath>
            </m:oMathPara>
          </w:p>
          <w:p w14:paraId="07FF5516" w14:textId="2E07251D" w:rsidR="00475698" w:rsidRPr="00475698" w:rsidRDefault="00475698" w:rsidP="00475698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800391" w14:paraId="130A68F3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696FD59A" w14:textId="2CBE65AC" w:rsidR="00C612DA" w:rsidRPr="00800391" w:rsidRDefault="009D0715" w:rsidP="00C612DA">
                  <w:pPr>
                    <w:pStyle w:val="Heading1"/>
                    <w:outlineLvl w:val="0"/>
                    <w:rPr>
                      <w:rFonts w:ascii="Tahoma" w:hAnsi="Tahoma" w:cs="Tahoma"/>
                      <w:b/>
                      <w:bCs/>
                    </w:rPr>
                  </w:pPr>
                  <w:sdt>
                    <w:sdtPr>
                      <w:rPr>
                        <w:rFonts w:ascii="Tahoma" w:hAnsi="Tahoma" w:cs="Tahoma"/>
                        <w:b/>
                        <w:bCs/>
                      </w:rPr>
                      <w:alias w:val="Enter your name:"/>
                      <w:tag w:val="Enter your name:"/>
                      <w:id w:val="-296147368"/>
                      <w:placeholder>
                        <w:docPart w:val="72A50370048B42B3A626C0DFE3E5B728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800391">
                        <w:rPr>
                          <w:rFonts w:ascii="Tahoma" w:hAnsi="Tahoma" w:cs="Tahoma"/>
                          <w:b/>
                          <w:bCs/>
                        </w:rPr>
                        <w:t>nguyễn văn duy</w:t>
                      </w:r>
                    </w:sdtContent>
                  </w:sdt>
                </w:p>
                <w:p w14:paraId="02626006" w14:textId="4F64C906" w:rsidR="00906BEE" w:rsidRPr="00800391" w:rsidRDefault="009D0715" w:rsidP="00906BEE">
                  <w:pPr>
                    <w:pStyle w:val="Heading2"/>
                    <w:outlineLvl w:val="1"/>
                    <w:rPr>
                      <w:rFonts w:ascii="Tahoma" w:hAnsi="Tahoma" w:cs="Tahoma"/>
                      <w:b/>
                      <w:bCs/>
                    </w:rPr>
                  </w:pPr>
                  <w:sdt>
                    <w:sdtPr>
                      <w:rPr>
                        <w:rFonts w:ascii="Tahoma" w:hAnsi="Tahoma" w:cs="Tahoma"/>
                        <w:b/>
                        <w:bCs/>
                      </w:rPr>
                      <w:alias w:val="Enter Profession or Industry:"/>
                      <w:tag w:val="Enter Profession or Industry:"/>
                      <w:id w:val="-223601802"/>
                      <w:placeholder>
                        <w:docPart w:val="C54EE0D84F4D4A6AB20323738FF5004D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00391">
                        <w:rPr>
                          <w:rFonts w:ascii="Tahoma" w:hAnsi="Tahoma" w:cs="Tahoma"/>
                          <w:b/>
                          <w:bCs/>
                        </w:rPr>
                        <w:t>lập trình viên php</w:t>
                      </w:r>
                    </w:sdtContent>
                  </w:sdt>
                  <w:r w:rsidR="007D6458" w:rsidRPr="00800391">
                    <w:rPr>
                      <w:rFonts w:ascii="Tahoma" w:hAnsi="Tahoma" w:cs="Tahoma"/>
                      <w:b/>
                      <w:bCs/>
                    </w:rPr>
                    <w:t xml:space="preserve"> | </w:t>
                  </w:r>
                  <w:sdt>
                    <w:sdtPr>
                      <w:rPr>
                        <w:rFonts w:ascii="Tahoma" w:hAnsi="Tahoma" w:cs="Tahoma"/>
                        <w:b/>
                        <w:bCs/>
                      </w:rPr>
                      <w:alias w:val="Link to other online properties:"/>
                      <w:tag w:val="Link to other online properties:"/>
                      <w:id w:val="-760060136"/>
                      <w:placeholder>
                        <w:docPart w:val="B9249C0723304BD3A883014679193A2C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00391">
                        <w:rPr>
                          <w:rFonts w:ascii="Tahoma" w:hAnsi="Tahoma" w:cs="Tahoma"/>
                          <w:b/>
                          <w:bCs/>
                        </w:rPr>
                        <w:t>github.com/nvduy82</w:t>
                      </w:r>
                    </w:sdtContent>
                  </w:sdt>
                </w:p>
              </w:tc>
            </w:tr>
          </w:tbl>
          <w:p w14:paraId="1168F08C" w14:textId="262DEB20" w:rsidR="002C2CDD" w:rsidRPr="00800391" w:rsidRDefault="00800391" w:rsidP="007569C1">
            <w:pPr>
              <w:pStyle w:val="Heading3"/>
              <w:rPr>
                <w:rFonts w:ascii="Tahoma" w:hAnsi="Tahoma" w:cs="Tahoma"/>
                <w:b/>
                <w:bCs/>
              </w:rPr>
            </w:pPr>
            <w:r w:rsidRPr="00800391">
              <w:rPr>
                <w:rFonts w:ascii="Tahoma" w:hAnsi="Tahoma" w:cs="Tahoma"/>
                <w:b/>
                <w:bCs/>
              </w:rPr>
              <w:t>KINH NGHIỆM LÀM VIỆC</w:t>
            </w:r>
          </w:p>
          <w:p w14:paraId="01E0F32B" w14:textId="18E51454" w:rsidR="002C2CDD" w:rsidRPr="00906BEE" w:rsidRDefault="00F23EEF" w:rsidP="007569C1">
            <w:pPr>
              <w:pStyle w:val="Heading4"/>
            </w:pPr>
            <w:r>
              <w:t>senIOr developer</w:t>
            </w:r>
            <w:r w:rsidR="002C2CDD" w:rsidRPr="00906BEE">
              <w:t xml:space="preserve"> • </w:t>
            </w:r>
            <w:proofErr w:type="gramStart"/>
            <w:r>
              <w:t>facebook</w:t>
            </w:r>
            <w:r w:rsidR="00475698">
              <w:t xml:space="preserve"> </w:t>
            </w:r>
            <w:r w:rsidR="002C2CDD" w:rsidRPr="00906BEE">
              <w:t xml:space="preserve"> •</w:t>
            </w:r>
            <w:proofErr w:type="gramEnd"/>
            <w:r w:rsidR="002C2CDD" w:rsidRPr="00906BEE">
              <w:t xml:space="preserve"> </w:t>
            </w:r>
            <w:r>
              <w:t>03/2019</w:t>
            </w:r>
            <w:r w:rsidR="00F47E97" w:rsidRPr="00906BEE">
              <w:t xml:space="preserve"> – </w:t>
            </w:r>
            <w:r w:rsidR="00597221">
              <w:t>04/2022</w:t>
            </w:r>
          </w:p>
          <w:p w14:paraId="2DDD76F6" w14:textId="027DCB8E" w:rsidR="002C2CDD" w:rsidRPr="00F23EEF" w:rsidRDefault="00F23EEF" w:rsidP="007569C1">
            <w:pPr>
              <w:rPr>
                <w:rFonts w:ascii="Cambria" w:hAnsi="Cambria"/>
              </w:rPr>
            </w:pPr>
            <w:proofErr w:type="spellStart"/>
            <w:r>
              <w:t>Th</w:t>
            </w:r>
            <w:r>
              <w:rPr>
                <w:rFonts w:ascii="Cambria" w:hAnsi="Cambria"/>
              </w:rPr>
              <w:t>ực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hiện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các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dự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án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liên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quan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đến</w:t>
            </w:r>
            <w:proofErr w:type="spellEnd"/>
            <w:r>
              <w:rPr>
                <w:rFonts w:ascii="Cambria" w:hAnsi="Cambria"/>
              </w:rPr>
              <w:t xml:space="preserve"> PHP</w:t>
            </w:r>
          </w:p>
          <w:p w14:paraId="24299A02" w14:textId="51745A6B" w:rsidR="002C2CDD" w:rsidRPr="00906BEE" w:rsidRDefault="00F23EEF" w:rsidP="007569C1">
            <w:pPr>
              <w:pStyle w:val="Heading4"/>
            </w:pPr>
            <w:r>
              <w:t>junior developer</w:t>
            </w:r>
            <w:r w:rsidR="002C2CDD" w:rsidRPr="00906BEE">
              <w:t xml:space="preserve"> • </w:t>
            </w:r>
            <w:r>
              <w:t>google</w:t>
            </w:r>
            <w:r w:rsidR="002C2CDD" w:rsidRPr="00906BEE">
              <w:t xml:space="preserve"> • </w:t>
            </w:r>
            <w:r>
              <w:t>06/2018</w:t>
            </w:r>
            <w:r w:rsidR="00F47E97" w:rsidRPr="00906BEE">
              <w:t xml:space="preserve"> – </w:t>
            </w:r>
            <w:r>
              <w:t>02/2019</w:t>
            </w:r>
          </w:p>
          <w:p w14:paraId="6B05F2A6" w14:textId="44FC58F5" w:rsidR="002C2CDD" w:rsidRDefault="00F23EEF" w:rsidP="007569C1">
            <w:pPr>
              <w:rPr>
                <w:rFonts w:ascii="Cambria" w:hAnsi="Cambria"/>
              </w:rPr>
            </w:pPr>
            <w:proofErr w:type="spellStart"/>
            <w:r>
              <w:t>Th</w:t>
            </w:r>
            <w:r>
              <w:rPr>
                <w:rFonts w:ascii="Cambria" w:hAnsi="Cambria"/>
              </w:rPr>
              <w:t>ực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hiện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các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dự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án</w:t>
            </w:r>
            <w:proofErr w:type="spellEnd"/>
            <w:r>
              <w:rPr>
                <w:rFonts w:ascii="Cambria" w:hAnsi="Cambria"/>
              </w:rPr>
              <w:t xml:space="preserve"> Machine Learning, Big Data</w:t>
            </w:r>
          </w:p>
          <w:p w14:paraId="1882478D" w14:textId="2F0F67DC" w:rsidR="00F23EEF" w:rsidRPr="00906BEE" w:rsidRDefault="00597221" w:rsidP="00F23EEF">
            <w:pPr>
              <w:pStyle w:val="Heading4"/>
            </w:pPr>
            <w:r>
              <w:t>fresher developer</w:t>
            </w:r>
            <w:r w:rsidR="00F23EEF" w:rsidRPr="00906BEE">
              <w:t xml:space="preserve"> • </w:t>
            </w:r>
            <w:r>
              <w:t>công ty onecv</w:t>
            </w:r>
            <w:r w:rsidR="00F23EEF" w:rsidRPr="00906BEE">
              <w:t xml:space="preserve"> • </w:t>
            </w:r>
            <w:r w:rsidR="00F23EEF">
              <w:t>06/20</w:t>
            </w:r>
            <w:r>
              <w:t>16</w:t>
            </w:r>
            <w:r w:rsidR="00F23EEF" w:rsidRPr="00906BEE">
              <w:t xml:space="preserve"> – </w:t>
            </w:r>
            <w:r w:rsidR="00F23EEF">
              <w:t>0</w:t>
            </w:r>
            <w:r>
              <w:t>5</w:t>
            </w:r>
            <w:r w:rsidR="00F23EEF">
              <w:t>/201</w:t>
            </w:r>
            <w:r>
              <w:t>8</w:t>
            </w:r>
          </w:p>
          <w:p w14:paraId="1FED9788" w14:textId="0524F777" w:rsidR="00F23EEF" w:rsidRDefault="00597221" w:rsidP="00597221">
            <w:pPr>
              <w:ind w:firstLine="180"/>
              <w:rPr>
                <w:rFonts w:ascii="Cambria" w:hAnsi="Cambria"/>
                <w:i/>
                <w:iCs/>
              </w:rPr>
            </w:pPr>
            <w:r w:rsidRPr="00597221">
              <w:rPr>
                <w:i/>
                <w:iCs/>
              </w:rPr>
              <w:t xml:space="preserve">•  </w:t>
            </w:r>
            <w:proofErr w:type="spellStart"/>
            <w:r w:rsidRPr="00597221">
              <w:rPr>
                <w:i/>
                <w:iCs/>
              </w:rPr>
              <w:t>Th</w:t>
            </w:r>
            <w:r w:rsidRPr="00597221">
              <w:rPr>
                <w:rFonts w:ascii="Cambria" w:hAnsi="Cambria"/>
                <w:i/>
                <w:iCs/>
              </w:rPr>
              <w:t>ực</w:t>
            </w:r>
            <w:proofErr w:type="spellEnd"/>
            <w:r w:rsidRPr="00597221">
              <w:rPr>
                <w:rFonts w:ascii="Cambria" w:hAnsi="Cambria"/>
                <w:i/>
                <w:iCs/>
              </w:rPr>
              <w:t xml:space="preserve"> </w:t>
            </w:r>
            <w:proofErr w:type="spellStart"/>
            <w:r w:rsidRPr="00597221">
              <w:rPr>
                <w:rFonts w:ascii="Cambria" w:hAnsi="Cambria"/>
                <w:i/>
                <w:iCs/>
              </w:rPr>
              <w:t>hiện</w:t>
            </w:r>
            <w:proofErr w:type="spellEnd"/>
            <w:r w:rsidRPr="00597221">
              <w:rPr>
                <w:rFonts w:ascii="Cambria" w:hAnsi="Cambria"/>
                <w:i/>
                <w:iCs/>
              </w:rPr>
              <w:t xml:space="preserve"> </w:t>
            </w:r>
            <w:proofErr w:type="spellStart"/>
            <w:r w:rsidRPr="00597221">
              <w:rPr>
                <w:rFonts w:ascii="Cambria" w:hAnsi="Cambria"/>
                <w:i/>
                <w:iCs/>
              </w:rPr>
              <w:t>các</w:t>
            </w:r>
            <w:proofErr w:type="spellEnd"/>
            <w:r w:rsidRPr="00597221">
              <w:rPr>
                <w:rFonts w:ascii="Cambria" w:hAnsi="Cambria"/>
                <w:i/>
                <w:iCs/>
              </w:rPr>
              <w:t xml:space="preserve"> </w:t>
            </w:r>
            <w:proofErr w:type="spellStart"/>
            <w:r w:rsidRPr="00597221">
              <w:rPr>
                <w:rFonts w:ascii="Cambria" w:hAnsi="Cambria"/>
                <w:i/>
                <w:iCs/>
              </w:rPr>
              <w:t>dự</w:t>
            </w:r>
            <w:proofErr w:type="spellEnd"/>
            <w:r w:rsidRPr="00597221">
              <w:rPr>
                <w:rFonts w:ascii="Cambria" w:hAnsi="Cambria"/>
                <w:i/>
                <w:iCs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iCs/>
              </w:rPr>
              <w:t>án</w:t>
            </w:r>
            <w:proofErr w:type="spellEnd"/>
            <w:r>
              <w:rPr>
                <w:rFonts w:ascii="Cambria" w:hAnsi="Cambria"/>
                <w:i/>
                <w:iCs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iCs/>
              </w:rPr>
              <w:t>với</w:t>
            </w:r>
            <w:proofErr w:type="spellEnd"/>
            <w:r>
              <w:rPr>
                <w:rFonts w:ascii="Cambria" w:hAnsi="Cambria"/>
                <w:i/>
                <w:iCs/>
              </w:rPr>
              <w:t xml:space="preserve"> team dung Laravel framework </w:t>
            </w:r>
            <w:proofErr w:type="spellStart"/>
            <w:r>
              <w:rPr>
                <w:rFonts w:ascii="Cambria" w:hAnsi="Cambria"/>
                <w:i/>
                <w:iCs/>
              </w:rPr>
              <w:t>làm</w:t>
            </w:r>
            <w:proofErr w:type="spellEnd"/>
            <w:r>
              <w:rPr>
                <w:rFonts w:ascii="Cambria" w:hAnsi="Cambria"/>
                <w:i/>
                <w:iCs/>
              </w:rPr>
              <w:t xml:space="preserve"> backend.</w:t>
            </w:r>
          </w:p>
          <w:p w14:paraId="763630D2" w14:textId="143AC98C" w:rsidR="00597221" w:rsidRPr="00597221" w:rsidRDefault="00597221" w:rsidP="00597221">
            <w:pPr>
              <w:ind w:firstLine="180"/>
              <w:rPr>
                <w:rFonts w:ascii="Cambria" w:hAnsi="Cambria"/>
                <w:i/>
                <w:iCs/>
              </w:rPr>
            </w:pPr>
            <w:r w:rsidRPr="00597221">
              <w:rPr>
                <w:i/>
                <w:iCs/>
              </w:rPr>
              <w:t xml:space="preserve">•  </w:t>
            </w:r>
            <w:proofErr w:type="spellStart"/>
            <w:r>
              <w:rPr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</w:rPr>
              <w:t>ử</w:t>
            </w:r>
            <w:proofErr w:type="spellEnd"/>
            <w:r>
              <w:rPr>
                <w:rFonts w:ascii="Cambria" w:hAnsi="Cambria"/>
                <w:i/>
                <w:iCs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iCs/>
              </w:rPr>
              <w:t>dụng</w:t>
            </w:r>
            <w:proofErr w:type="spellEnd"/>
            <w:r>
              <w:rPr>
                <w:rFonts w:ascii="Cambria" w:hAnsi="Cambria"/>
                <w:i/>
                <w:iCs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iCs/>
              </w:rPr>
              <w:t>Boostrap</w:t>
            </w:r>
            <w:proofErr w:type="spellEnd"/>
            <w:r>
              <w:rPr>
                <w:rFonts w:ascii="Cambria" w:hAnsi="Cambria"/>
                <w:i/>
                <w:iCs/>
              </w:rPr>
              <w:t xml:space="preserve"> framework, React Lib.</w:t>
            </w:r>
          </w:p>
          <w:p w14:paraId="1537C2C8" w14:textId="2AA3B55B" w:rsidR="00597221" w:rsidRPr="00597221" w:rsidRDefault="00597221" w:rsidP="00597221">
            <w:pPr>
              <w:ind w:firstLine="180"/>
              <w:rPr>
                <w:rFonts w:ascii="Cambria" w:hAnsi="Cambria"/>
                <w:i/>
                <w:iCs/>
              </w:rPr>
            </w:pPr>
            <w:r w:rsidRPr="00597221">
              <w:rPr>
                <w:i/>
                <w:iCs/>
              </w:rPr>
              <w:t xml:space="preserve">•  </w:t>
            </w:r>
            <w:proofErr w:type="spellStart"/>
            <w:r>
              <w:rPr>
                <w:i/>
                <w:iCs/>
              </w:rPr>
              <w:t>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</w:t>
            </w:r>
            <w:r>
              <w:rPr>
                <w:rFonts w:ascii="Cambria" w:hAnsi="Cambria"/>
                <w:i/>
                <w:iCs/>
              </w:rPr>
              <w:t>ụng</w:t>
            </w:r>
            <w:proofErr w:type="spellEnd"/>
            <w:r>
              <w:rPr>
                <w:rFonts w:ascii="Cambria" w:hAnsi="Cambria"/>
                <w:i/>
                <w:iCs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iCs/>
              </w:rPr>
              <w:t>Vuejs</w:t>
            </w:r>
            <w:proofErr w:type="spellEnd"/>
            <w:r>
              <w:rPr>
                <w:rFonts w:ascii="Cambria" w:hAnsi="Cambria"/>
                <w:i/>
                <w:iCs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iCs/>
              </w:rPr>
              <w:t>cho</w:t>
            </w:r>
            <w:proofErr w:type="spellEnd"/>
            <w:r>
              <w:rPr>
                <w:rFonts w:ascii="Cambria" w:hAnsi="Cambria"/>
                <w:i/>
                <w:iCs/>
              </w:rPr>
              <w:t xml:space="preserve"> frontend.</w:t>
            </w:r>
          </w:p>
          <w:p w14:paraId="5E3AC5C9" w14:textId="02C90FA8" w:rsidR="002C2CDD" w:rsidRPr="00F037BC" w:rsidRDefault="00F037BC" w:rsidP="007569C1">
            <w:pPr>
              <w:pStyle w:val="Heading3"/>
              <w:rPr>
                <w:rFonts w:ascii="Tahoma" w:hAnsi="Tahoma" w:cs="Tahoma"/>
                <w:b/>
                <w:bCs/>
              </w:rPr>
            </w:pPr>
            <w:r w:rsidRPr="00F037BC">
              <w:rPr>
                <w:rFonts w:ascii="Tahoma" w:hAnsi="Tahoma" w:cs="Tahoma"/>
                <w:b/>
                <w:bCs/>
              </w:rPr>
              <w:t>học vấn</w:t>
            </w:r>
          </w:p>
          <w:p w14:paraId="0FC2970D" w14:textId="7833FC17" w:rsidR="002C2CDD" w:rsidRPr="00906BEE" w:rsidRDefault="002C703B" w:rsidP="007569C1">
            <w:pPr>
              <w:pStyle w:val="Heading4"/>
            </w:pPr>
            <w:r w:rsidRPr="002C703B">
              <w:t>Engineering degree</w:t>
            </w:r>
            <w:r w:rsidR="002C2CDD" w:rsidRPr="00906BEE">
              <w:t xml:space="preserve"> • </w:t>
            </w:r>
            <w:r w:rsidR="00F037BC">
              <w:t>05/2016</w:t>
            </w:r>
            <w:r w:rsidR="002C2CDD" w:rsidRPr="00906BEE">
              <w:t xml:space="preserve"> • </w:t>
            </w:r>
            <w:r w:rsidR="001C222C" w:rsidRPr="001C222C">
              <w:t>hanoi university of science and technology</w:t>
            </w:r>
          </w:p>
          <w:p w14:paraId="372977D5" w14:textId="5AEE82C4" w:rsidR="002C2CDD" w:rsidRDefault="001C222C" w:rsidP="007569C1">
            <w:pPr>
              <w:rPr>
                <w:rFonts w:ascii="Cambria" w:hAnsi="Cambria"/>
              </w:rPr>
            </w:pPr>
            <w:r>
              <w:t xml:space="preserve">Chuyên </w:t>
            </w:r>
            <w:proofErr w:type="spellStart"/>
            <w:r>
              <w:t>ngành</w:t>
            </w:r>
            <w:proofErr w:type="spellEnd"/>
            <w:r>
              <w:t xml:space="preserve">: Khoa </w:t>
            </w:r>
            <w:proofErr w:type="spellStart"/>
            <w:r>
              <w:t>h</w:t>
            </w:r>
            <w:r>
              <w:rPr>
                <w:rFonts w:ascii="Cambria" w:hAnsi="Cambria"/>
              </w:rPr>
              <w:t>ọc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máy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tính</w:t>
            </w:r>
            <w:proofErr w:type="spellEnd"/>
          </w:p>
          <w:p w14:paraId="5578F095" w14:textId="470F4B5B" w:rsidR="002C2CDD" w:rsidRPr="001C222C" w:rsidRDefault="001C222C" w:rsidP="001C222C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Tốt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nghiệp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loại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Giỏi</w:t>
            </w:r>
            <w:proofErr w:type="spellEnd"/>
            <w:r>
              <w:rPr>
                <w:rFonts w:ascii="Cambria" w:hAnsi="Cambria"/>
              </w:rPr>
              <w:t>, CPA: 3.8</w:t>
            </w:r>
          </w:p>
          <w:p w14:paraId="1BB27041" w14:textId="2DDCE957" w:rsidR="002C2CDD" w:rsidRPr="001C222C" w:rsidRDefault="001C222C" w:rsidP="007569C1">
            <w:pPr>
              <w:pStyle w:val="Heading3"/>
              <w:rPr>
                <w:rFonts w:ascii="Tahoma" w:hAnsi="Tahoma" w:cs="Tahoma"/>
                <w:b/>
                <w:bCs/>
              </w:rPr>
            </w:pPr>
            <w:r w:rsidRPr="001C222C">
              <w:rPr>
                <w:rFonts w:ascii="Tahoma" w:hAnsi="Tahoma" w:cs="Tahoma"/>
                <w:b/>
                <w:bCs/>
              </w:rPr>
              <w:t>hoạt động</w:t>
            </w:r>
          </w:p>
          <w:p w14:paraId="27892536" w14:textId="0E1B2B42" w:rsidR="00741125" w:rsidRPr="001C222C" w:rsidRDefault="001C222C" w:rsidP="00741125">
            <w:pPr>
              <w:rPr>
                <w:rFonts w:ascii="Cambria" w:hAnsi="Cambria"/>
              </w:rPr>
            </w:pPr>
            <w:r>
              <w:t xml:space="preserve">Tham </w:t>
            </w:r>
            <w:proofErr w:type="spellStart"/>
            <w:r>
              <w:t>gia</w:t>
            </w:r>
            <w:proofErr w:type="spellEnd"/>
            <w:r>
              <w:t xml:space="preserve"> L</w:t>
            </w:r>
            <w:r>
              <w:rPr>
                <w:rFonts w:ascii="Cambria" w:hAnsi="Cambria"/>
              </w:rPr>
              <w:t xml:space="preserve">ập </w:t>
            </w:r>
            <w:proofErr w:type="spellStart"/>
            <w:r>
              <w:rPr>
                <w:rFonts w:ascii="Cambria" w:hAnsi="Cambria"/>
              </w:rPr>
              <w:t>Trình</w:t>
            </w:r>
            <w:proofErr w:type="spellEnd"/>
            <w:r>
              <w:rPr>
                <w:rFonts w:ascii="Cambria" w:hAnsi="Cambria"/>
              </w:rPr>
              <w:t xml:space="preserve"> Viên </w:t>
            </w:r>
            <w:proofErr w:type="spellStart"/>
            <w:r>
              <w:rPr>
                <w:rFonts w:ascii="Cambria" w:hAnsi="Cambria"/>
              </w:rPr>
              <w:t>quốc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proofErr w:type="gramStart"/>
            <w:r>
              <w:rPr>
                <w:rFonts w:ascii="Cambria" w:hAnsi="Cambria"/>
              </w:rPr>
              <w:t>tế</w:t>
            </w:r>
            <w:proofErr w:type="spellEnd"/>
            <w:r>
              <w:rPr>
                <w:rFonts w:ascii="Cambria" w:hAnsi="Cambria"/>
              </w:rPr>
              <w:t xml:space="preserve"> </w:t>
            </w:r>
            <w:r w:rsidRPr="001C222C">
              <w:rPr>
                <w:rFonts w:ascii="Cambria" w:hAnsi="Cambria"/>
              </w:rPr>
              <w:t xml:space="preserve"> </w:t>
            </w:r>
            <w:r w:rsidRPr="001C222C">
              <w:rPr>
                <w:rFonts w:ascii="Cambria" w:hAnsi="Cambria"/>
              </w:rPr>
              <w:t>–</w:t>
            </w:r>
            <w:proofErr w:type="gramEnd"/>
            <w:r>
              <w:rPr>
                <w:rFonts w:ascii="Cambria" w:hAnsi="Cambria"/>
              </w:rPr>
              <w:t xml:space="preserve">  </w:t>
            </w:r>
            <w:proofErr w:type="spellStart"/>
            <w:r w:rsidRPr="001C222C">
              <w:rPr>
                <w:rFonts w:ascii="Cambria" w:hAnsi="Cambria"/>
                <w:i/>
                <w:iCs/>
                <w:color w:val="404040" w:themeColor="text1" w:themeTint="BF"/>
              </w:rPr>
              <w:t>Giải</w:t>
            </w:r>
            <w:proofErr w:type="spellEnd"/>
            <w:r w:rsidRPr="001C222C">
              <w:rPr>
                <w:rFonts w:ascii="Cambria" w:hAnsi="Cambria"/>
                <w:color w:val="404040" w:themeColor="text1" w:themeTint="BF"/>
              </w:rPr>
              <w:t xml:space="preserve"> </w:t>
            </w:r>
            <w:proofErr w:type="spellStart"/>
            <w:r w:rsidRPr="001C222C">
              <w:rPr>
                <w:rFonts w:ascii="Cambria" w:hAnsi="Cambria"/>
                <w:i/>
                <w:iCs/>
                <w:color w:val="404040" w:themeColor="text1" w:themeTint="BF"/>
              </w:rPr>
              <w:t>nhất</w:t>
            </w:r>
            <w:proofErr w:type="spellEnd"/>
          </w:p>
        </w:tc>
      </w:tr>
    </w:tbl>
    <w:p w14:paraId="723742EB" w14:textId="77777777" w:rsidR="00C62C50" w:rsidRDefault="00C62C50" w:rsidP="00E22E87">
      <w:pPr>
        <w:pStyle w:val="NoSpacing"/>
      </w:pPr>
    </w:p>
    <w:sectPr w:rsidR="00C62C50" w:rsidSect="00EF7CC9">
      <w:headerReference w:type="default" r:id="rId8"/>
      <w:footerReference w:type="default" r:id="rId9"/>
      <w:footerReference w:type="first" r:id="rId10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7DE1C" w14:textId="77777777" w:rsidR="009D0715" w:rsidRDefault="009D0715" w:rsidP="00713050">
      <w:pPr>
        <w:spacing w:line="240" w:lineRule="auto"/>
      </w:pPr>
      <w:r>
        <w:separator/>
      </w:r>
    </w:p>
  </w:endnote>
  <w:endnote w:type="continuationSeparator" w:id="0">
    <w:p w14:paraId="365729D9" w14:textId="77777777" w:rsidR="009D0715" w:rsidRDefault="009D071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3794AF85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64A900C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6EB409D" wp14:editId="4A1A9B8E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624E055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F/tTSgPCAAA3zgAAA4A&#10;AAAAAAAAAAAAAAAALgIAAGRycy9lMm9Eb2MueG1sUEsBAi0AFAAGAAgAAAAhAGhHG9DYAAAAAwEA&#10;AA8AAAAAAAAAAAAAAAAAaQoAAGRycy9kb3ducmV2LnhtbFBLBQYAAAAABAAEAPMAAABu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584E93D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9CE6C3A" wp14:editId="7F1ADE82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771DCCE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pXLihIAAN5k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CP4pXLihIAAN5k&#10;AAAOAAAAAAAAAAAAAAAAAC4CAABkcnMvZTJvRG9jLnhtbFBLAQItABQABgAIAAAAIQBoRxvQ2AAA&#10;AAMBAAAPAAAAAAAAAAAAAAAAAOQUAABkcnMvZG93bnJldi54bWxQSwUGAAAAAAQABADzAAAA6RUA&#10;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6F48A9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4D721BB" wp14:editId="0C35CA32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2BD7B25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QDFlbDREAAHddAAAOAAAAAAAAAAAAAAAAAC4CAABkcnMvZTJvRG9jLnhtbFBLAQIt&#10;ABQABgAIAAAAIQBoRxvQ2AAAAAMBAAAPAAAAAAAAAAAAAAAAAGcTAABkcnMvZG93bnJldi54bWxQ&#10;SwUGAAAAAAQABADzAAAAbB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E74F2D6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69A89AE" wp14:editId="71A07D73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74E3656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TUe2qmhEAAKxjAAAOAAAAAAAAAAAA&#10;AAAAAC4CAABkcnMvZTJvRG9jLnhtbFBLAQItABQABgAIAAAAIQBoRxvQ2AAAAAMBAAAPAAAAAAAA&#10;AAAAAAAAAPQTAABkcnMvZG93bnJldi54bWxQSwUGAAAAAAQABADzAAAA+RQ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74585779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E1E487F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AD01F68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D51A882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0BA40E5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20A554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3504"/>
      <w:gridCol w:w="3504"/>
      <w:gridCol w:w="3504"/>
    </w:tblGrid>
    <w:tr w:rsidR="00192877" w14:paraId="424445DF" w14:textId="77777777" w:rsidTr="00192877">
      <w:tc>
        <w:tcPr>
          <w:tcW w:w="350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A52ADC7" w14:textId="77777777" w:rsidR="00192877" w:rsidRDefault="00192877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4F9892F" wp14:editId="641092D5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F96F7A2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EpQYG4Y&#10;CAAA8jgAAA4AAAAAAAAAAAAAAAAALgIAAGRycy9lMm9Eb2MueG1sUEsBAi0AFAAGAAgAAAAhAGhH&#10;G9DYAAAAAwEAAA8AAAAAAAAAAAAAAAAAcgoAAGRycy9kb3ducmV2LnhtbFBLBQYAAAAABAAEAPMA&#10;AAB3Cw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50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0E19EB0" w14:textId="77777777" w:rsidR="00192877" w:rsidRDefault="00192877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ADDEF82" wp14:editId="5F3A5146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3D09B24" id="Group 4" o:spid="_x0000_s1026" alt="&quot;&quot;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vU7nhIAAPVkAAAOAAAAZHJzL2Uyb0RvYy54bWzsXduOIzlyfTfgfxDq0YCnksx7YXoWRs/u&#10;wMB4vcCUsc9qleoCqyRZUnf17Nf7BBmRImsygonZhQ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DE69TueEgAA9WQAAA4AAAAAAAAAAAAAAAAALgIAAGRycy9lMm9Eb2MueG1sUEsB&#10;Ai0AFAAGAAgAAAAhAGhHG9DYAAAAAwEAAA8AAAAAAAAAAAAAAAAA+BQAAGRycy9kb3ducmV2Lnht&#10;bFBLBQYAAAAABAAEAPMAAAD9FQ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50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8593B49" w14:textId="7DEE94FC" w:rsidR="00192877" w:rsidRPr="00192877" w:rsidRDefault="00192877" w:rsidP="00192877">
          <w:pPr>
            <w:jc w:val="cen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B4CDECB" wp14:editId="2F0BEEF5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7FCF00E" id="Grou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I7DLCwJEQAAil0AAA4AAAAAAAAAAAAAAAAALgIAAGRycy9lMm9Eb2MueG1sUEsBAi0AFAAG&#10;AAgAAAAhAGhHG9DYAAAAAwEAAA8AAAAAAAAAAAAAAAAAYxMAAGRycy9kb3ducmV2LnhtbFBLBQYA&#10;AAAABAAEAPMAAABo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192877" w14:paraId="63E2448D" w14:textId="77777777" w:rsidTr="00192877">
      <w:tc>
        <w:tcPr>
          <w:tcW w:w="3504" w:type="dxa"/>
          <w:tcMar>
            <w:top w:w="144" w:type="dxa"/>
            <w:left w:w="115" w:type="dxa"/>
            <w:right w:w="115" w:type="dxa"/>
          </w:tcMar>
        </w:tcPr>
        <w:p w14:paraId="50395A7F" w14:textId="21883771" w:rsidR="00192877" w:rsidRPr="00CA3DF1" w:rsidRDefault="00192877" w:rsidP="003C5528">
          <w:pPr>
            <w:pStyle w:val="Footer"/>
          </w:pPr>
          <w:r w:rsidRPr="00192877">
            <w:rPr>
              <w:sz w:val="20"/>
              <w:szCs w:val="20"/>
            </w:rPr>
            <w:t>duy.nv215334@sis.hust.edu.vn</w:t>
          </w:r>
        </w:p>
      </w:tc>
      <w:tc>
        <w:tcPr>
          <w:tcW w:w="3504" w:type="dxa"/>
          <w:tcMar>
            <w:top w:w="144" w:type="dxa"/>
            <w:left w:w="115" w:type="dxa"/>
            <w:right w:w="115" w:type="dxa"/>
          </w:tcMar>
        </w:tcPr>
        <w:p w14:paraId="435195D9" w14:textId="34EBCA34" w:rsidR="00192877" w:rsidRPr="00C2098A" w:rsidRDefault="00192877" w:rsidP="00217980">
          <w:pPr>
            <w:pStyle w:val="Footer"/>
          </w:pPr>
          <w:r w:rsidRPr="00192877">
            <w:rPr>
              <w:sz w:val="20"/>
              <w:szCs w:val="20"/>
            </w:rPr>
            <w:t>https://twitter.com/duy</w:t>
          </w:r>
        </w:p>
      </w:tc>
      <w:tc>
        <w:tcPr>
          <w:tcW w:w="3504" w:type="dxa"/>
          <w:tcMar>
            <w:top w:w="144" w:type="dxa"/>
            <w:left w:w="115" w:type="dxa"/>
            <w:right w:w="115" w:type="dxa"/>
          </w:tcMar>
        </w:tcPr>
        <w:p w14:paraId="7987A56D" w14:textId="143370B1" w:rsidR="00192877" w:rsidRPr="00C2098A" w:rsidRDefault="00192877" w:rsidP="00217980">
          <w:pPr>
            <w:pStyle w:val="Footer"/>
          </w:pPr>
          <w:r w:rsidRPr="00192877">
            <w:rPr>
              <w:sz w:val="20"/>
              <w:szCs w:val="20"/>
            </w:rPr>
            <w:t>0987654321</w:t>
          </w:r>
        </w:p>
      </w:tc>
    </w:tr>
  </w:tbl>
  <w:p w14:paraId="7A6CBC19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A9DF5" w14:textId="77777777" w:rsidR="009D0715" w:rsidRDefault="009D0715" w:rsidP="00713050">
      <w:pPr>
        <w:spacing w:line="240" w:lineRule="auto"/>
      </w:pPr>
      <w:r>
        <w:separator/>
      </w:r>
    </w:p>
  </w:footnote>
  <w:footnote w:type="continuationSeparator" w:id="0">
    <w:p w14:paraId="661A5B7F" w14:textId="77777777" w:rsidR="009D0715" w:rsidRDefault="009D071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3ABDE5F8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4E648B3C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6B1FAA31" wp14:editId="38D10CF7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2DF749AF" id="Group 3" o:spid="_x0000_s1026" alt="&quot;&quot;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776BED5E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023E501F" w14:textId="77777777" w:rsidR="001A5CA9" w:rsidRPr="009B3C40" w:rsidRDefault="009D0715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0D6C894C209F4A3795224BE1913BCC6C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2B946824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027E1A26" w14:textId="77777777" w:rsidR="001A5CA9" w:rsidRPr="00F207C0" w:rsidRDefault="001A5CA9" w:rsidP="001A5CA9"/>
      </w:tc>
    </w:tr>
  </w:tbl>
  <w:p w14:paraId="222C1D7C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1990395">
    <w:abstractNumId w:val="9"/>
  </w:num>
  <w:num w:numId="2" w16cid:durableId="1085107934">
    <w:abstractNumId w:val="7"/>
  </w:num>
  <w:num w:numId="3" w16cid:durableId="1769540135">
    <w:abstractNumId w:val="6"/>
  </w:num>
  <w:num w:numId="4" w16cid:durableId="654605308">
    <w:abstractNumId w:val="5"/>
  </w:num>
  <w:num w:numId="5" w16cid:durableId="56057833">
    <w:abstractNumId w:val="4"/>
  </w:num>
  <w:num w:numId="6" w16cid:durableId="204416191">
    <w:abstractNumId w:val="8"/>
  </w:num>
  <w:num w:numId="7" w16cid:durableId="386493637">
    <w:abstractNumId w:val="3"/>
  </w:num>
  <w:num w:numId="8" w16cid:durableId="2030251070">
    <w:abstractNumId w:val="2"/>
  </w:num>
  <w:num w:numId="9" w16cid:durableId="206650739">
    <w:abstractNumId w:val="1"/>
  </w:num>
  <w:num w:numId="10" w16cid:durableId="212310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91"/>
    <w:rsid w:val="00091382"/>
    <w:rsid w:val="000A07DA"/>
    <w:rsid w:val="000A2BFA"/>
    <w:rsid w:val="000B0619"/>
    <w:rsid w:val="000B61CA"/>
    <w:rsid w:val="000F7610"/>
    <w:rsid w:val="000F7B88"/>
    <w:rsid w:val="00114ED7"/>
    <w:rsid w:val="001300CA"/>
    <w:rsid w:val="00140B0E"/>
    <w:rsid w:val="00192877"/>
    <w:rsid w:val="001A5CA9"/>
    <w:rsid w:val="001B2AC1"/>
    <w:rsid w:val="001B403A"/>
    <w:rsid w:val="001C222C"/>
    <w:rsid w:val="001F4583"/>
    <w:rsid w:val="00217980"/>
    <w:rsid w:val="00271662"/>
    <w:rsid w:val="0027404F"/>
    <w:rsid w:val="00290AAA"/>
    <w:rsid w:val="00293B83"/>
    <w:rsid w:val="002B091C"/>
    <w:rsid w:val="002C2CDD"/>
    <w:rsid w:val="002C703B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75698"/>
    <w:rsid w:val="004A24CC"/>
    <w:rsid w:val="004A68FA"/>
    <w:rsid w:val="00523479"/>
    <w:rsid w:val="00543DB7"/>
    <w:rsid w:val="005729B0"/>
    <w:rsid w:val="00583E4F"/>
    <w:rsid w:val="00597221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00391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D0715"/>
    <w:rsid w:val="009E3511"/>
    <w:rsid w:val="009F7AD9"/>
    <w:rsid w:val="00A42540"/>
    <w:rsid w:val="00A50939"/>
    <w:rsid w:val="00A83413"/>
    <w:rsid w:val="00AA6A40"/>
    <w:rsid w:val="00AA75F6"/>
    <w:rsid w:val="00AD00FD"/>
    <w:rsid w:val="00AE2B4C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96E48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037BC"/>
    <w:rsid w:val="00F207C0"/>
    <w:rsid w:val="00F20AE5"/>
    <w:rsid w:val="00F23EEF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E4998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A50370048B42B3A626C0DFE3E5B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B676B-2433-463E-B755-29728CA2E4CD}"/>
      </w:docPartPr>
      <w:docPartBody>
        <w:p w:rsidR="00000000" w:rsidRDefault="00EC50BF">
          <w:pPr>
            <w:pStyle w:val="72A50370048B42B3A626C0DFE3E5B728"/>
          </w:pPr>
          <w:r>
            <w:t>Your name</w:t>
          </w:r>
        </w:p>
      </w:docPartBody>
    </w:docPart>
    <w:docPart>
      <w:docPartPr>
        <w:name w:val="C54EE0D84F4D4A6AB20323738FF50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CBDA8-F704-4DF9-8FDB-1C00A004A1A7}"/>
      </w:docPartPr>
      <w:docPartBody>
        <w:p w:rsidR="00000000" w:rsidRDefault="00EC50BF">
          <w:pPr>
            <w:pStyle w:val="C54EE0D84F4D4A6AB20323738FF5004D"/>
          </w:pPr>
          <w:r w:rsidRPr="007D6458">
            <w:t>Profession or Industry</w:t>
          </w:r>
        </w:p>
      </w:docPartBody>
    </w:docPart>
    <w:docPart>
      <w:docPartPr>
        <w:name w:val="B9249C0723304BD3A883014679193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5E338-7618-4325-AE4D-6DFC4679B59C}"/>
      </w:docPartPr>
      <w:docPartBody>
        <w:p w:rsidR="00000000" w:rsidRDefault="00EC50BF">
          <w:pPr>
            <w:pStyle w:val="B9249C0723304BD3A883014679193A2C"/>
          </w:pPr>
          <w:r w:rsidRPr="007D6458">
            <w:t>Link to other online p</w:t>
          </w:r>
          <w:r w:rsidRPr="007D6458">
            <w:t>roperties: Portfolio/Website/Blog</w:t>
          </w:r>
        </w:p>
      </w:docPartBody>
    </w:docPart>
    <w:docPart>
      <w:docPartPr>
        <w:name w:val="0D6C894C209F4A3795224BE1913BC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06615-3480-47BB-84D1-5503C0E92755}"/>
      </w:docPartPr>
      <w:docPartBody>
        <w:p w:rsidR="00000000" w:rsidRDefault="00EC50BF">
          <w:pPr>
            <w:pStyle w:val="0D6C894C209F4A3795224BE1913BCC6C"/>
          </w:pPr>
          <w:r w:rsidRPr="00906BEE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96"/>
    <w:rsid w:val="00173B96"/>
    <w:rsid w:val="00EC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AB9B92BF99483EBE4C0BFEB846B0A8">
    <w:name w:val="94AB9B92BF99483EBE4C0BFEB846B0A8"/>
  </w:style>
  <w:style w:type="paragraph" w:customStyle="1" w:styleId="020B8F233C8F4FEF8C6DDC04208A11AE">
    <w:name w:val="020B8F233C8F4FEF8C6DDC04208A11AE"/>
  </w:style>
  <w:style w:type="paragraph" w:customStyle="1" w:styleId="7518E7AC0C3943D780D690BC196D2775">
    <w:name w:val="7518E7AC0C3943D780D690BC196D2775"/>
  </w:style>
  <w:style w:type="paragraph" w:customStyle="1" w:styleId="9DAC40C359F1404F8CDD4CE1AAF55B06">
    <w:name w:val="9DAC40C359F1404F8CDD4CE1AAF55B06"/>
  </w:style>
  <w:style w:type="paragraph" w:customStyle="1" w:styleId="3393BD724B8A4E598F94448AAA16E0E3">
    <w:name w:val="3393BD724B8A4E598F94448AAA16E0E3"/>
  </w:style>
  <w:style w:type="paragraph" w:customStyle="1" w:styleId="72A50370048B42B3A626C0DFE3E5B728">
    <w:name w:val="72A50370048B42B3A626C0DFE3E5B728"/>
  </w:style>
  <w:style w:type="paragraph" w:customStyle="1" w:styleId="C54EE0D84F4D4A6AB20323738FF5004D">
    <w:name w:val="C54EE0D84F4D4A6AB20323738FF5004D"/>
  </w:style>
  <w:style w:type="paragraph" w:customStyle="1" w:styleId="B9249C0723304BD3A883014679193A2C">
    <w:name w:val="B9249C0723304BD3A883014679193A2C"/>
  </w:style>
  <w:style w:type="paragraph" w:customStyle="1" w:styleId="982EF353BF18416FBC1DCE7743F39FA1">
    <w:name w:val="982EF353BF18416FBC1DCE7743F39FA1"/>
  </w:style>
  <w:style w:type="paragraph" w:customStyle="1" w:styleId="F38FE1534C45438E94EC75A53F4176B7">
    <w:name w:val="F38FE1534C45438E94EC75A53F4176B7"/>
  </w:style>
  <w:style w:type="paragraph" w:customStyle="1" w:styleId="C444C2363C824D799E4623BF9BB480C8">
    <w:name w:val="C444C2363C824D799E4623BF9BB480C8"/>
  </w:style>
  <w:style w:type="paragraph" w:customStyle="1" w:styleId="50AF347732014063BD3B69B5327501F6">
    <w:name w:val="50AF347732014063BD3B69B5327501F6"/>
  </w:style>
  <w:style w:type="paragraph" w:customStyle="1" w:styleId="598A4B9A35C6439E99C99CA300E9F70B">
    <w:name w:val="598A4B9A35C6439E99C99CA300E9F70B"/>
  </w:style>
  <w:style w:type="paragraph" w:customStyle="1" w:styleId="E175C29FE2934A40BB342B0126ECFC9C">
    <w:name w:val="E175C29FE2934A40BB342B0126ECFC9C"/>
  </w:style>
  <w:style w:type="paragraph" w:customStyle="1" w:styleId="46636DEEDDCE4EE3BC64D8DD7CB3E9A7">
    <w:name w:val="46636DEEDDCE4EE3BC64D8DD7CB3E9A7"/>
  </w:style>
  <w:style w:type="paragraph" w:customStyle="1" w:styleId="FDF2AC81F6B24BFF98B0A2682B17E632">
    <w:name w:val="FDF2AC81F6B24BFF98B0A2682B17E632"/>
  </w:style>
  <w:style w:type="paragraph" w:customStyle="1" w:styleId="60D578CE393B4579B88765FD45710FC8">
    <w:name w:val="60D578CE393B4579B88765FD45710FC8"/>
  </w:style>
  <w:style w:type="paragraph" w:customStyle="1" w:styleId="C359BC19029045A4BC1E8FA0EE4C9046">
    <w:name w:val="C359BC19029045A4BC1E8FA0EE4C9046"/>
  </w:style>
  <w:style w:type="paragraph" w:customStyle="1" w:styleId="E9270A9B0DA24D29BC6536271CB77170">
    <w:name w:val="E9270A9B0DA24D29BC6536271CB77170"/>
  </w:style>
  <w:style w:type="paragraph" w:customStyle="1" w:styleId="0ECD7523FA0241F5A9010D0A2154D651">
    <w:name w:val="0ECD7523FA0241F5A9010D0A2154D651"/>
  </w:style>
  <w:style w:type="paragraph" w:customStyle="1" w:styleId="D83F7E87641549649BD6B0BED9D0870A">
    <w:name w:val="D83F7E87641549649BD6B0BED9D0870A"/>
  </w:style>
  <w:style w:type="paragraph" w:customStyle="1" w:styleId="CAF558C7909E40CEB07A60125B9F278A">
    <w:name w:val="CAF558C7909E40CEB07A60125B9F278A"/>
  </w:style>
  <w:style w:type="paragraph" w:customStyle="1" w:styleId="DD1F73DDFE554880827A2DF3B95569D4">
    <w:name w:val="DD1F73DDFE554880827A2DF3B95569D4"/>
  </w:style>
  <w:style w:type="paragraph" w:customStyle="1" w:styleId="8BDE09E0C1D849979B162352413F3663">
    <w:name w:val="8BDE09E0C1D849979B162352413F3663"/>
  </w:style>
  <w:style w:type="paragraph" w:customStyle="1" w:styleId="B5347BBF6BD54BEEBA55428DE9E4A4B4">
    <w:name w:val="B5347BBF6BD54BEEBA55428DE9E4A4B4"/>
  </w:style>
  <w:style w:type="paragraph" w:customStyle="1" w:styleId="A6DFCA8E661742B6B1157B4700EBD541">
    <w:name w:val="A6DFCA8E661742B6B1157B4700EBD541"/>
  </w:style>
  <w:style w:type="paragraph" w:customStyle="1" w:styleId="0D6C894C209F4A3795224BE1913BCC6C">
    <w:name w:val="0D6C894C209F4A3795224BE1913BCC6C"/>
  </w:style>
  <w:style w:type="paragraph" w:customStyle="1" w:styleId="5EF3DBD981014077AE228194783D3207">
    <w:name w:val="5EF3DBD981014077AE228194783D3207"/>
  </w:style>
  <w:style w:type="paragraph" w:customStyle="1" w:styleId="EF84DEE31CBB4E5180400463918C27E7">
    <w:name w:val="EF84DEE31CBB4E5180400463918C27E7"/>
  </w:style>
  <w:style w:type="paragraph" w:customStyle="1" w:styleId="59BE3877E7C74D5F96F72EF3B932A3CE">
    <w:name w:val="59BE3877E7C74D5F96F72EF3B932A3CE"/>
  </w:style>
  <w:style w:type="character" w:styleId="PlaceholderText">
    <w:name w:val="Placeholder Text"/>
    <w:basedOn w:val="DefaultParagraphFont"/>
    <w:uiPriority w:val="99"/>
    <w:semiHidden/>
    <w:rsid w:val="00173B96"/>
    <w:rPr>
      <w:color w:val="595959" w:themeColor="text1" w:themeTint="A6"/>
    </w:rPr>
  </w:style>
  <w:style w:type="paragraph" w:customStyle="1" w:styleId="CE509DE5BE6049B3B68F494064225838">
    <w:name w:val="CE509DE5BE6049B3B68F494064225838"/>
    <w:rsid w:val="00173B96"/>
  </w:style>
  <w:style w:type="paragraph" w:customStyle="1" w:styleId="26FC856A3F8B4397B5883E4EF554594B">
    <w:name w:val="26FC856A3F8B4397B5883E4EF554594B"/>
    <w:rsid w:val="00173B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lập trình viên php</dc:subject>
  <dc:creator/>
  <cp:keywords/>
  <dc:description>github.com/nvduy82</dc:description>
  <cp:lastModifiedBy/>
  <cp:revision>1</cp:revision>
  <dcterms:created xsi:type="dcterms:W3CDTF">2022-05-14T04:01:00Z</dcterms:created>
  <dcterms:modified xsi:type="dcterms:W3CDTF">2022-05-14T04:40:00Z</dcterms:modified>
</cp:coreProperties>
</file>